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D3B" w:rsidRPr="00753D10" w:rsidRDefault="00753D10" w:rsidP="00FD097E">
      <w:pPr>
        <w:rPr>
          <w:sz w:val="22"/>
          <w:szCs w:val="22"/>
        </w:rPr>
      </w:pPr>
      <w:r>
        <w:rPr>
          <w:sz w:val="22"/>
          <w:szCs w:val="22"/>
        </w:rPr>
        <w:t>R1: Users will be able to login</w:t>
      </w:r>
      <w:r w:rsidR="00FD097E" w:rsidRPr="00753D10">
        <w:rPr>
          <w:sz w:val="22"/>
          <w:szCs w:val="22"/>
        </w:rPr>
        <w:t xml:space="preserve"> </w:t>
      </w:r>
    </w:p>
    <w:p w:rsidR="00753D10" w:rsidRDefault="00753D10" w:rsidP="00753D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R1.1 </w:t>
      </w:r>
      <w:r w:rsidR="004D0A09" w:rsidRPr="00753D10">
        <w:rPr>
          <w:sz w:val="22"/>
          <w:szCs w:val="22"/>
        </w:rPr>
        <w:t>Username/</w:t>
      </w:r>
      <w:r>
        <w:rPr>
          <w:sz w:val="22"/>
          <w:szCs w:val="22"/>
        </w:rPr>
        <w:t>password necessary</w:t>
      </w:r>
    </w:p>
    <w:p w:rsidR="0033523B" w:rsidRDefault="00E5619E" w:rsidP="00E5619E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R1.2 </w:t>
      </w:r>
      <w:r w:rsidR="00FC7B76">
        <w:rPr>
          <w:sz w:val="22"/>
          <w:szCs w:val="22"/>
        </w:rPr>
        <w:t>If u</w:t>
      </w:r>
      <w:r w:rsidR="0033523B">
        <w:rPr>
          <w:sz w:val="22"/>
          <w:szCs w:val="22"/>
        </w:rPr>
        <w:t xml:space="preserve">sername/ password incorrect, popup </w:t>
      </w:r>
      <w:r w:rsidR="00012EA5">
        <w:rPr>
          <w:sz w:val="22"/>
          <w:szCs w:val="22"/>
        </w:rPr>
        <w:t>‘</w:t>
      </w:r>
      <w:r w:rsidR="00874BF0">
        <w:rPr>
          <w:sz w:val="22"/>
          <w:szCs w:val="22"/>
        </w:rPr>
        <w:t>username or password</w:t>
      </w:r>
      <w:r w:rsidR="0079665B">
        <w:rPr>
          <w:sz w:val="22"/>
          <w:szCs w:val="22"/>
        </w:rPr>
        <w:t xml:space="preserve"> are</w:t>
      </w:r>
      <w:r w:rsidR="0033523B">
        <w:rPr>
          <w:sz w:val="22"/>
          <w:szCs w:val="22"/>
        </w:rPr>
        <w:t xml:space="preserve"> incorrect</w:t>
      </w:r>
      <w:r w:rsidR="00012EA5">
        <w:rPr>
          <w:sz w:val="22"/>
          <w:szCs w:val="22"/>
        </w:rPr>
        <w:t>’</w:t>
      </w:r>
      <w:r w:rsidR="0033523B">
        <w:rPr>
          <w:sz w:val="22"/>
          <w:szCs w:val="22"/>
        </w:rPr>
        <w:t>.</w:t>
      </w:r>
    </w:p>
    <w:p w:rsidR="004D0A09" w:rsidRDefault="00E5619E" w:rsidP="00753D10">
      <w:pPr>
        <w:ind w:firstLine="720"/>
        <w:rPr>
          <w:sz w:val="22"/>
          <w:szCs w:val="22"/>
        </w:rPr>
      </w:pPr>
      <w:r>
        <w:rPr>
          <w:sz w:val="22"/>
          <w:szCs w:val="22"/>
        </w:rPr>
        <w:t>R1.3</w:t>
      </w:r>
      <w:r w:rsidR="00753D10">
        <w:rPr>
          <w:sz w:val="22"/>
          <w:szCs w:val="22"/>
        </w:rPr>
        <w:t xml:space="preserve"> </w:t>
      </w:r>
      <w:r w:rsidR="004D0A09" w:rsidRPr="00753D10">
        <w:rPr>
          <w:sz w:val="22"/>
          <w:szCs w:val="22"/>
        </w:rPr>
        <w:t xml:space="preserve">Password recovery </w:t>
      </w:r>
      <w:r w:rsidR="005D3F7E">
        <w:rPr>
          <w:sz w:val="22"/>
          <w:szCs w:val="22"/>
        </w:rPr>
        <w:t>is done through email, the expected password is sent to the email linked to the user’s account.</w:t>
      </w:r>
    </w:p>
    <w:p w:rsidR="007F5CCF" w:rsidRDefault="00E5619E" w:rsidP="00753D10">
      <w:pPr>
        <w:ind w:firstLine="720"/>
        <w:rPr>
          <w:sz w:val="22"/>
          <w:szCs w:val="22"/>
        </w:rPr>
      </w:pPr>
      <w:r>
        <w:rPr>
          <w:sz w:val="22"/>
          <w:szCs w:val="22"/>
        </w:rPr>
        <w:t>R1.4</w:t>
      </w:r>
      <w:r w:rsidR="001A24F1">
        <w:rPr>
          <w:sz w:val="22"/>
          <w:szCs w:val="22"/>
        </w:rPr>
        <w:t xml:space="preserve"> The user will be locked out (account can’t be ac</w:t>
      </w:r>
      <w:r w:rsidR="00BA64DA">
        <w:rPr>
          <w:sz w:val="22"/>
          <w:szCs w:val="22"/>
        </w:rPr>
        <w:t>cessed) after 7 failed attempts, this will last for 15 minutes.</w:t>
      </w:r>
      <w:r w:rsidR="00AC785D">
        <w:rPr>
          <w:sz w:val="22"/>
          <w:szCs w:val="22"/>
        </w:rPr>
        <w:t xml:space="preserve"> After that the use has 7 attempts to log in again before another lockout.</w:t>
      </w:r>
    </w:p>
    <w:p w:rsidR="001A24F1" w:rsidRDefault="007F5CCF" w:rsidP="00753D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R1.5 After </w:t>
      </w:r>
      <w:r w:rsidR="008B7863">
        <w:rPr>
          <w:sz w:val="22"/>
          <w:szCs w:val="22"/>
        </w:rPr>
        <w:t>7 minutes of not using the application (no user input), the application logs the user out.</w:t>
      </w:r>
    </w:p>
    <w:p w:rsidR="003B5AF3" w:rsidRDefault="003B5AF3" w:rsidP="00753D10">
      <w:pPr>
        <w:ind w:firstLine="720"/>
        <w:rPr>
          <w:sz w:val="22"/>
          <w:szCs w:val="22"/>
        </w:rPr>
      </w:pPr>
    </w:p>
    <w:p w:rsidR="004D0A09" w:rsidRDefault="00A825F1" w:rsidP="00FD097E">
      <w:pPr>
        <w:rPr>
          <w:sz w:val="22"/>
          <w:szCs w:val="22"/>
        </w:rPr>
      </w:pPr>
      <w:r>
        <w:rPr>
          <w:sz w:val="22"/>
          <w:szCs w:val="22"/>
        </w:rPr>
        <w:t>R2: Account creation</w:t>
      </w:r>
    </w:p>
    <w:p w:rsidR="00A825F1" w:rsidRDefault="00EB3F91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R2.1 Anyone with an</w:t>
      </w:r>
      <w:r w:rsidR="00A825F1">
        <w:rPr>
          <w:sz w:val="22"/>
          <w:szCs w:val="22"/>
        </w:rPr>
        <w:t xml:space="preserve"> email address</w:t>
      </w:r>
      <w:r>
        <w:rPr>
          <w:sz w:val="22"/>
          <w:szCs w:val="22"/>
        </w:rPr>
        <w:t xml:space="preserve"> that is not already linked to an account</w:t>
      </w:r>
      <w:r w:rsidR="00A825F1">
        <w:rPr>
          <w:sz w:val="22"/>
          <w:szCs w:val="22"/>
        </w:rPr>
        <w:t xml:space="preserve"> can create an account</w:t>
      </w:r>
      <w:r w:rsidR="00B463A7">
        <w:rPr>
          <w:sz w:val="22"/>
          <w:szCs w:val="22"/>
        </w:rPr>
        <w:t>.</w:t>
      </w:r>
    </w:p>
    <w:p w:rsidR="00A825F1" w:rsidRDefault="00A825F1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R2.2 To create an account, user enters First Name, Last Name, email, unique username, and password (twice—make sure it matches)</w:t>
      </w:r>
      <w:r w:rsidR="003E71D7">
        <w:rPr>
          <w:sz w:val="22"/>
          <w:szCs w:val="22"/>
        </w:rPr>
        <w:t xml:space="preserve"> </w:t>
      </w:r>
    </w:p>
    <w:p w:rsidR="003E71D7" w:rsidRDefault="003E71D7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R2.3 Upon creation, before login, the user must confirm</w:t>
      </w:r>
      <w:r w:rsidR="000E08C2">
        <w:rPr>
          <w:sz w:val="22"/>
          <w:szCs w:val="22"/>
        </w:rPr>
        <w:t xml:space="preserve"> (verify)</w:t>
      </w:r>
      <w:r>
        <w:rPr>
          <w:sz w:val="22"/>
          <w:szCs w:val="22"/>
        </w:rPr>
        <w:t xml:space="preserve"> email</w:t>
      </w:r>
      <w:r w:rsidR="00833BE3">
        <w:rPr>
          <w:sz w:val="22"/>
          <w:szCs w:val="22"/>
        </w:rPr>
        <w:t>. The process takes place as follows:</w:t>
      </w:r>
    </w:p>
    <w:p w:rsidR="00FE1F76" w:rsidRPr="00FF2BF5" w:rsidRDefault="008678F8" w:rsidP="00FF2BF5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 code is</w:t>
      </w:r>
      <w:r w:rsidR="00FE1F76" w:rsidRPr="00FF2BF5">
        <w:rPr>
          <w:sz w:val="22"/>
          <w:szCs w:val="22"/>
        </w:rPr>
        <w:t xml:space="preserve"> sent to their email</w:t>
      </w:r>
    </w:p>
    <w:p w:rsidR="00FE1F76" w:rsidRPr="00FF2BF5" w:rsidRDefault="00FE1F76" w:rsidP="00FF2BF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F2BF5">
        <w:rPr>
          <w:sz w:val="22"/>
          <w:szCs w:val="22"/>
        </w:rPr>
        <w:t>Upon attempted (first) login, unt</w:t>
      </w:r>
      <w:r w:rsidR="005973A2">
        <w:rPr>
          <w:sz w:val="22"/>
          <w:szCs w:val="22"/>
        </w:rPr>
        <w:t>il they</w:t>
      </w:r>
      <w:r w:rsidR="007C4174">
        <w:rPr>
          <w:sz w:val="22"/>
          <w:szCs w:val="22"/>
        </w:rPr>
        <w:t xml:space="preserve"> the correct email verification code, </w:t>
      </w:r>
      <w:r w:rsidR="005973A2">
        <w:rPr>
          <w:sz w:val="22"/>
          <w:szCs w:val="22"/>
        </w:rPr>
        <w:t>they can’t finish the login.</w:t>
      </w:r>
    </w:p>
    <w:p w:rsidR="00F504CE" w:rsidRDefault="000E08C2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0E08C2" w:rsidRDefault="000E08C2" w:rsidP="00FD097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61FDC">
        <w:rPr>
          <w:sz w:val="22"/>
          <w:szCs w:val="22"/>
        </w:rPr>
        <w:t>R3: Home Page</w:t>
      </w:r>
    </w:p>
    <w:p w:rsidR="00C61FDC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R3</w:t>
      </w:r>
      <w:r w:rsidR="00C61FDC">
        <w:rPr>
          <w:sz w:val="22"/>
          <w:szCs w:val="22"/>
        </w:rPr>
        <w:t>.1 Upon successful login, go to home page</w:t>
      </w:r>
    </w:p>
    <w:p w:rsidR="00C61FDC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R3</w:t>
      </w:r>
      <w:r w:rsidR="00C61FDC">
        <w:rPr>
          <w:sz w:val="22"/>
          <w:szCs w:val="22"/>
        </w:rPr>
        <w:t xml:space="preserve">.2 The home </w:t>
      </w:r>
      <w:r w:rsidR="00156527">
        <w:rPr>
          <w:sz w:val="22"/>
          <w:szCs w:val="22"/>
        </w:rPr>
        <w:t>page consists of two</w:t>
      </w:r>
      <w:r w:rsidR="00C61FDC">
        <w:rPr>
          <w:sz w:val="22"/>
          <w:szCs w:val="22"/>
        </w:rPr>
        <w:t xml:space="preserve"> main parts:</w:t>
      </w:r>
    </w:p>
    <w:p w:rsidR="00C61FDC" w:rsidRDefault="00C61FDC" w:rsidP="0015652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156527">
        <w:rPr>
          <w:sz w:val="22"/>
          <w:szCs w:val="22"/>
        </w:rPr>
        <w:t>Posts you made, and posts from people/ hashtags you follow</w:t>
      </w:r>
    </w:p>
    <w:p w:rsidR="00156527" w:rsidRPr="00156527" w:rsidRDefault="00283D1A" w:rsidP="0015652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156527" w:rsidRPr="00156527">
        <w:rPr>
          <w:sz w:val="22"/>
          <w:szCs w:val="22"/>
        </w:rPr>
        <w:t>osts you like</w:t>
      </w:r>
    </w:p>
    <w:p w:rsidR="005C5B8C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R3</w:t>
      </w:r>
      <w:r w:rsidR="00577534">
        <w:rPr>
          <w:sz w:val="22"/>
          <w:szCs w:val="22"/>
        </w:rPr>
        <w:t>.3 A</w:t>
      </w:r>
      <w:r w:rsidR="005C5B8C">
        <w:rPr>
          <w:sz w:val="22"/>
          <w:szCs w:val="22"/>
        </w:rPr>
        <w:t xml:space="preserve"> logout button is visible</w:t>
      </w:r>
      <w:r w:rsidR="00540234">
        <w:rPr>
          <w:sz w:val="22"/>
          <w:szCs w:val="22"/>
        </w:rPr>
        <w:t>, that returns the user to the login page.</w:t>
      </w:r>
    </w:p>
    <w:p w:rsidR="0095342D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R3</w:t>
      </w:r>
      <w:r w:rsidR="0095342D">
        <w:rPr>
          <w:sz w:val="22"/>
          <w:szCs w:val="22"/>
        </w:rPr>
        <w:t>.4 The Home page is accessible from anywhere i</w:t>
      </w:r>
      <w:r w:rsidR="00BD122E">
        <w:rPr>
          <w:sz w:val="22"/>
          <w:szCs w:val="22"/>
        </w:rPr>
        <w:t>n the site once logged in.</w:t>
      </w:r>
    </w:p>
    <w:p w:rsidR="00AF6D9A" w:rsidRDefault="00AF6D9A" w:rsidP="00FD097E">
      <w:pPr>
        <w:rPr>
          <w:sz w:val="22"/>
          <w:szCs w:val="22"/>
        </w:rPr>
      </w:pPr>
    </w:p>
    <w:p w:rsidR="00AF6D9A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>R4: Searching</w:t>
      </w:r>
    </w:p>
    <w:p w:rsidR="00AF6D9A" w:rsidRDefault="00AF6D9A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R4.1</w:t>
      </w:r>
      <w:r w:rsidR="00465274">
        <w:rPr>
          <w:sz w:val="22"/>
          <w:szCs w:val="22"/>
        </w:rPr>
        <w:t xml:space="preserve"> </w:t>
      </w:r>
      <w:r w:rsidR="00C658D3">
        <w:rPr>
          <w:sz w:val="22"/>
          <w:szCs w:val="22"/>
        </w:rPr>
        <w:t xml:space="preserve">Available </w:t>
      </w:r>
      <w:r w:rsidR="00C31F84">
        <w:rPr>
          <w:sz w:val="22"/>
          <w:szCs w:val="22"/>
        </w:rPr>
        <w:t xml:space="preserve">only on the homepage. </w:t>
      </w:r>
    </w:p>
    <w:p w:rsidR="00C178D3" w:rsidRDefault="00C178D3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R4.2 Search requires specification of the search term (name, username, or hashtag)</w:t>
      </w:r>
      <w:r w:rsidR="0025139E">
        <w:rPr>
          <w:sz w:val="22"/>
          <w:szCs w:val="22"/>
        </w:rPr>
        <w:t>, this is done using a dropdown menu</w:t>
      </w:r>
      <w:r>
        <w:rPr>
          <w:sz w:val="22"/>
          <w:szCs w:val="22"/>
        </w:rPr>
        <w:t>.</w:t>
      </w:r>
    </w:p>
    <w:p w:rsidR="001E3461" w:rsidRDefault="001E3461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161FB">
        <w:rPr>
          <w:sz w:val="22"/>
          <w:szCs w:val="22"/>
        </w:rPr>
        <w:t>R4.3</w:t>
      </w:r>
      <w:r w:rsidR="006B196D">
        <w:rPr>
          <w:sz w:val="22"/>
          <w:szCs w:val="22"/>
        </w:rPr>
        <w:t xml:space="preserve"> Hashtags, usernames, First/ Last Names are searchable</w:t>
      </w:r>
      <w:r w:rsidR="00D927F8">
        <w:rPr>
          <w:sz w:val="22"/>
          <w:szCs w:val="22"/>
        </w:rPr>
        <w:t xml:space="preserve"> (Plain text is not)</w:t>
      </w:r>
    </w:p>
    <w:p w:rsidR="003A4F1C" w:rsidRDefault="007161FB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R4.4</w:t>
      </w:r>
      <w:r w:rsidR="008D4243">
        <w:rPr>
          <w:sz w:val="22"/>
          <w:szCs w:val="22"/>
        </w:rPr>
        <w:t xml:space="preserve"> </w:t>
      </w:r>
      <w:r w:rsidR="00B61B8C">
        <w:rPr>
          <w:sz w:val="22"/>
          <w:szCs w:val="22"/>
        </w:rPr>
        <w:t>If s</w:t>
      </w:r>
      <w:r w:rsidR="008D4243">
        <w:rPr>
          <w:sz w:val="22"/>
          <w:szCs w:val="22"/>
        </w:rPr>
        <w:t>earch</w:t>
      </w:r>
      <w:r w:rsidR="00B61B8C">
        <w:rPr>
          <w:sz w:val="22"/>
          <w:szCs w:val="22"/>
        </w:rPr>
        <w:t>ing</w:t>
      </w:r>
      <w:r w:rsidR="008D4243">
        <w:rPr>
          <w:sz w:val="22"/>
          <w:szCs w:val="22"/>
        </w:rPr>
        <w:t xml:space="preserve"> with an empty string</w:t>
      </w:r>
      <w:r w:rsidR="00546588">
        <w:rPr>
          <w:sz w:val="22"/>
          <w:szCs w:val="22"/>
        </w:rPr>
        <w:t>,</w:t>
      </w:r>
      <w:r w:rsidR="008D4243">
        <w:rPr>
          <w:sz w:val="22"/>
          <w:szCs w:val="22"/>
        </w:rPr>
        <w:t xml:space="preserve"> </w:t>
      </w:r>
      <w:r w:rsidR="00D95BAD">
        <w:rPr>
          <w:sz w:val="22"/>
          <w:szCs w:val="22"/>
        </w:rPr>
        <w:t>every user is listed out</w:t>
      </w:r>
      <w:r w:rsidR="004657FE">
        <w:rPr>
          <w:sz w:val="22"/>
          <w:szCs w:val="22"/>
        </w:rPr>
        <w:t xml:space="preserve"> in alphabetical order by username.</w:t>
      </w:r>
    </w:p>
    <w:p w:rsidR="00845BFC" w:rsidRDefault="00845BFC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161FB">
        <w:rPr>
          <w:sz w:val="22"/>
          <w:szCs w:val="22"/>
        </w:rPr>
        <w:t>R4.5</w:t>
      </w:r>
      <w:r w:rsidR="00C2379E">
        <w:rPr>
          <w:sz w:val="22"/>
          <w:szCs w:val="22"/>
        </w:rPr>
        <w:t xml:space="preserve"> Search always covers entire site.</w:t>
      </w:r>
    </w:p>
    <w:p w:rsidR="0049684C" w:rsidRDefault="0049684C" w:rsidP="00FD097E">
      <w:pPr>
        <w:rPr>
          <w:sz w:val="22"/>
          <w:szCs w:val="22"/>
        </w:rPr>
      </w:pPr>
    </w:p>
    <w:p w:rsidR="0049684C" w:rsidRDefault="00940A58" w:rsidP="00FD097E">
      <w:pPr>
        <w:rPr>
          <w:sz w:val="22"/>
          <w:szCs w:val="22"/>
        </w:rPr>
      </w:pPr>
      <w:r>
        <w:rPr>
          <w:sz w:val="22"/>
          <w:szCs w:val="22"/>
        </w:rPr>
        <w:t>R5: Sorting</w:t>
      </w:r>
    </w:p>
    <w:p w:rsidR="00940A58" w:rsidRDefault="00940A58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R5.1 </w:t>
      </w:r>
      <w:r w:rsidR="00CA0ACC">
        <w:rPr>
          <w:sz w:val="22"/>
          <w:szCs w:val="22"/>
        </w:rPr>
        <w:t xml:space="preserve">Default sorting </w:t>
      </w:r>
      <w:r w:rsidR="00E15325">
        <w:rPr>
          <w:sz w:val="22"/>
          <w:szCs w:val="22"/>
        </w:rPr>
        <w:t>for posts is chronological order.</w:t>
      </w:r>
    </w:p>
    <w:p w:rsidR="00940A58" w:rsidRDefault="00A11A44" w:rsidP="00FD097E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17D7A">
        <w:rPr>
          <w:sz w:val="22"/>
          <w:szCs w:val="22"/>
        </w:rPr>
        <w:t>R5.2 Default sorting for hashtags and users is</w:t>
      </w:r>
      <w:r w:rsidR="00651C7F">
        <w:rPr>
          <w:sz w:val="22"/>
          <w:szCs w:val="22"/>
        </w:rPr>
        <w:t xml:space="preserve"> alphabetical sorting</w:t>
      </w:r>
      <w:bookmarkStart w:id="0" w:name="_GoBack"/>
      <w:bookmarkEnd w:id="0"/>
      <w:r w:rsidR="00940A58">
        <w:rPr>
          <w:sz w:val="22"/>
          <w:szCs w:val="22"/>
        </w:rPr>
        <w:tab/>
      </w:r>
      <w:r w:rsidR="0060273E">
        <w:rPr>
          <w:sz w:val="22"/>
          <w:szCs w:val="22"/>
        </w:rPr>
        <w:tab/>
      </w:r>
    </w:p>
    <w:p w:rsidR="00753422" w:rsidRDefault="00753422" w:rsidP="00FD097E">
      <w:pPr>
        <w:rPr>
          <w:sz w:val="22"/>
          <w:szCs w:val="22"/>
        </w:rPr>
      </w:pPr>
      <w:r>
        <w:rPr>
          <w:sz w:val="22"/>
          <w:szCs w:val="22"/>
        </w:rPr>
        <w:t>R6: Following</w:t>
      </w:r>
    </w:p>
    <w:p w:rsidR="00753422" w:rsidRDefault="00753422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R6.1 A user can follow users and hashtags</w:t>
      </w:r>
    </w:p>
    <w:p w:rsidR="00753422" w:rsidRDefault="00753422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R6.2 Following users makes their posts show on the main page by most recent post.</w:t>
      </w:r>
    </w:p>
    <w:p w:rsidR="00753422" w:rsidRDefault="00753422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R6.3 Following hashtags makes posts with that hashtag show in the main page by most recent post.</w:t>
      </w:r>
    </w:p>
    <w:p w:rsidR="00753422" w:rsidRDefault="00753422" w:rsidP="00FD097E">
      <w:pPr>
        <w:rPr>
          <w:sz w:val="22"/>
          <w:szCs w:val="22"/>
        </w:rPr>
      </w:pPr>
    </w:p>
    <w:p w:rsidR="00753422" w:rsidRDefault="00753422" w:rsidP="00FD097E">
      <w:pPr>
        <w:rPr>
          <w:sz w:val="22"/>
          <w:szCs w:val="22"/>
        </w:rPr>
      </w:pPr>
      <w:r>
        <w:rPr>
          <w:sz w:val="22"/>
          <w:szCs w:val="22"/>
        </w:rPr>
        <w:t>R7: Liking</w:t>
      </w:r>
    </w:p>
    <w:p w:rsidR="00753422" w:rsidRDefault="00753422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R7.1 A user can like posts only.</w:t>
      </w:r>
    </w:p>
    <w:p w:rsidR="00696D85" w:rsidRDefault="00753422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R7.2 Liked posts show up on the home page in the favorites section.</w:t>
      </w:r>
    </w:p>
    <w:p w:rsidR="000E77A4" w:rsidRDefault="00696D85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R7.3 Every post </w:t>
      </w:r>
      <w:r w:rsidR="000E77A4">
        <w:rPr>
          <w:sz w:val="22"/>
          <w:szCs w:val="22"/>
        </w:rPr>
        <w:t>will show how many likes it has as a non negative integer.</w:t>
      </w:r>
    </w:p>
    <w:p w:rsidR="003362C0" w:rsidRDefault="000E77A4" w:rsidP="00FD097E">
      <w:pPr>
        <w:rPr>
          <w:sz w:val="22"/>
          <w:szCs w:val="22"/>
        </w:rPr>
      </w:pPr>
      <w:r>
        <w:rPr>
          <w:sz w:val="22"/>
          <w:szCs w:val="22"/>
        </w:rPr>
        <w:tab/>
        <w:t>R7.4 A user can unlike a post after they like it. This is done by changing the like button to an unlike button.</w:t>
      </w:r>
      <w:r w:rsidR="007F5CCF">
        <w:rPr>
          <w:sz w:val="22"/>
          <w:szCs w:val="22"/>
        </w:rPr>
        <w:t xml:space="preserve"> </w:t>
      </w:r>
    </w:p>
    <w:p w:rsidR="003362C0" w:rsidRDefault="003362C0" w:rsidP="00FD097E">
      <w:pPr>
        <w:rPr>
          <w:sz w:val="22"/>
          <w:szCs w:val="22"/>
        </w:rPr>
      </w:pPr>
    </w:p>
    <w:p w:rsidR="003362C0" w:rsidRDefault="003362C0" w:rsidP="00FD097E">
      <w:pPr>
        <w:rPr>
          <w:sz w:val="22"/>
          <w:szCs w:val="22"/>
        </w:rPr>
      </w:pPr>
      <w:r>
        <w:rPr>
          <w:sz w:val="22"/>
          <w:szCs w:val="22"/>
        </w:rPr>
        <w:t>R8: Posting</w:t>
      </w:r>
    </w:p>
    <w:p w:rsidR="00480393" w:rsidRDefault="003362C0" w:rsidP="00FD097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R8.1 </w:t>
      </w:r>
    </w:p>
    <w:p w:rsidR="00480393" w:rsidRDefault="00480393" w:rsidP="00FD097E">
      <w:pPr>
        <w:rPr>
          <w:sz w:val="22"/>
          <w:szCs w:val="22"/>
        </w:rPr>
      </w:pPr>
      <w:r>
        <w:rPr>
          <w:sz w:val="22"/>
          <w:szCs w:val="22"/>
        </w:rPr>
        <w:t>R9: Hashtags</w:t>
      </w:r>
    </w:p>
    <w:p w:rsidR="000E08C2" w:rsidRDefault="00480393" w:rsidP="00FD097E">
      <w:pPr>
        <w:rPr>
          <w:sz w:val="22"/>
          <w:szCs w:val="22"/>
        </w:rPr>
      </w:pPr>
      <w:r>
        <w:rPr>
          <w:sz w:val="22"/>
          <w:szCs w:val="22"/>
        </w:rPr>
        <w:t>R10: Blocking</w:t>
      </w:r>
    </w:p>
    <w:p w:rsidR="0095342D" w:rsidRPr="00753D10" w:rsidRDefault="0095342D" w:rsidP="00FD097E">
      <w:pPr>
        <w:rPr>
          <w:sz w:val="22"/>
          <w:szCs w:val="22"/>
        </w:rPr>
      </w:pPr>
    </w:p>
    <w:sectPr w:rsidR="0095342D" w:rsidRPr="00753D10" w:rsidSect="00F85D3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D40"/>
    <w:multiLevelType w:val="hybridMultilevel"/>
    <w:tmpl w:val="3D149A98"/>
    <w:lvl w:ilvl="0" w:tplc="15D054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2936B96"/>
    <w:multiLevelType w:val="multilevel"/>
    <w:tmpl w:val="347E1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8D6566A"/>
    <w:multiLevelType w:val="hybridMultilevel"/>
    <w:tmpl w:val="C340217E"/>
    <w:lvl w:ilvl="0" w:tplc="1B4A47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BE94249"/>
    <w:multiLevelType w:val="multilevel"/>
    <w:tmpl w:val="3B2680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65966F95"/>
    <w:multiLevelType w:val="hybridMultilevel"/>
    <w:tmpl w:val="1E72617E"/>
    <w:lvl w:ilvl="0" w:tplc="64A699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3363FFE"/>
    <w:multiLevelType w:val="multilevel"/>
    <w:tmpl w:val="848456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EEC68BD"/>
    <w:multiLevelType w:val="hybridMultilevel"/>
    <w:tmpl w:val="ED486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4800BB"/>
    <w:rsid w:val="00012EA5"/>
    <w:rsid w:val="0001412E"/>
    <w:rsid w:val="000412B0"/>
    <w:rsid w:val="00061CDC"/>
    <w:rsid w:val="000D315A"/>
    <w:rsid w:val="000E08C2"/>
    <w:rsid w:val="000E29B5"/>
    <w:rsid w:val="000E77A4"/>
    <w:rsid w:val="00110363"/>
    <w:rsid w:val="00130F50"/>
    <w:rsid w:val="0013389A"/>
    <w:rsid w:val="00152A23"/>
    <w:rsid w:val="00156527"/>
    <w:rsid w:val="00157F18"/>
    <w:rsid w:val="00172FE0"/>
    <w:rsid w:val="001A24F1"/>
    <w:rsid w:val="001A2E95"/>
    <w:rsid w:val="001A369B"/>
    <w:rsid w:val="001D3CBE"/>
    <w:rsid w:val="001E3461"/>
    <w:rsid w:val="001E7BC9"/>
    <w:rsid w:val="00210233"/>
    <w:rsid w:val="00224DC2"/>
    <w:rsid w:val="0025139E"/>
    <w:rsid w:val="00267B27"/>
    <w:rsid w:val="00283D1A"/>
    <w:rsid w:val="00291FC6"/>
    <w:rsid w:val="00295040"/>
    <w:rsid w:val="002966C6"/>
    <w:rsid w:val="002A5BDA"/>
    <w:rsid w:val="002A6700"/>
    <w:rsid w:val="002B7F9E"/>
    <w:rsid w:val="002C2F9F"/>
    <w:rsid w:val="002C7A1E"/>
    <w:rsid w:val="002D5AB8"/>
    <w:rsid w:val="002D7EB4"/>
    <w:rsid w:val="00314752"/>
    <w:rsid w:val="0033523B"/>
    <w:rsid w:val="003362C0"/>
    <w:rsid w:val="00380218"/>
    <w:rsid w:val="003A4F1C"/>
    <w:rsid w:val="003B5AF3"/>
    <w:rsid w:val="003E5FD1"/>
    <w:rsid w:val="003E71D7"/>
    <w:rsid w:val="003F2D04"/>
    <w:rsid w:val="003F5F32"/>
    <w:rsid w:val="004217E6"/>
    <w:rsid w:val="0045171A"/>
    <w:rsid w:val="00460B6F"/>
    <w:rsid w:val="00461099"/>
    <w:rsid w:val="00465274"/>
    <w:rsid w:val="004657FE"/>
    <w:rsid w:val="0046779D"/>
    <w:rsid w:val="004800BB"/>
    <w:rsid w:val="00480393"/>
    <w:rsid w:val="00482676"/>
    <w:rsid w:val="0049458C"/>
    <w:rsid w:val="0049684C"/>
    <w:rsid w:val="004A3265"/>
    <w:rsid w:val="004C4C26"/>
    <w:rsid w:val="004D0A09"/>
    <w:rsid w:val="004F110E"/>
    <w:rsid w:val="00523EAB"/>
    <w:rsid w:val="00540234"/>
    <w:rsid w:val="00540279"/>
    <w:rsid w:val="00546588"/>
    <w:rsid w:val="005476FA"/>
    <w:rsid w:val="00577534"/>
    <w:rsid w:val="00580060"/>
    <w:rsid w:val="005973A2"/>
    <w:rsid w:val="005C5B8C"/>
    <w:rsid w:val="005D3F7E"/>
    <w:rsid w:val="0060273E"/>
    <w:rsid w:val="00615A2E"/>
    <w:rsid w:val="00622C97"/>
    <w:rsid w:val="00623455"/>
    <w:rsid w:val="00627799"/>
    <w:rsid w:val="00643A3D"/>
    <w:rsid w:val="00651C7F"/>
    <w:rsid w:val="00696D85"/>
    <w:rsid w:val="006A11B7"/>
    <w:rsid w:val="006B196D"/>
    <w:rsid w:val="006C3964"/>
    <w:rsid w:val="00701B5F"/>
    <w:rsid w:val="00707A10"/>
    <w:rsid w:val="007161FB"/>
    <w:rsid w:val="00750830"/>
    <w:rsid w:val="00753422"/>
    <w:rsid w:val="00753D10"/>
    <w:rsid w:val="007864B0"/>
    <w:rsid w:val="0079665B"/>
    <w:rsid w:val="007C4174"/>
    <w:rsid w:val="007F5CCF"/>
    <w:rsid w:val="008211BA"/>
    <w:rsid w:val="00833BE3"/>
    <w:rsid w:val="00845BFC"/>
    <w:rsid w:val="008678F8"/>
    <w:rsid w:val="0087100F"/>
    <w:rsid w:val="00874BF0"/>
    <w:rsid w:val="008813C5"/>
    <w:rsid w:val="008878A7"/>
    <w:rsid w:val="008A5A2D"/>
    <w:rsid w:val="008B1F95"/>
    <w:rsid w:val="008B65A6"/>
    <w:rsid w:val="008B7737"/>
    <w:rsid w:val="008B7863"/>
    <w:rsid w:val="008C0DE5"/>
    <w:rsid w:val="008C6528"/>
    <w:rsid w:val="008D4243"/>
    <w:rsid w:val="008D48A3"/>
    <w:rsid w:val="008E351B"/>
    <w:rsid w:val="008F46CE"/>
    <w:rsid w:val="00940A58"/>
    <w:rsid w:val="0095342D"/>
    <w:rsid w:val="00973C26"/>
    <w:rsid w:val="00992D9B"/>
    <w:rsid w:val="009C0F20"/>
    <w:rsid w:val="00A046A8"/>
    <w:rsid w:val="00A05A32"/>
    <w:rsid w:val="00A11A44"/>
    <w:rsid w:val="00A17483"/>
    <w:rsid w:val="00A276DF"/>
    <w:rsid w:val="00A50250"/>
    <w:rsid w:val="00A75CFD"/>
    <w:rsid w:val="00A76BB9"/>
    <w:rsid w:val="00A825F1"/>
    <w:rsid w:val="00AA1581"/>
    <w:rsid w:val="00AB011E"/>
    <w:rsid w:val="00AC2AE4"/>
    <w:rsid w:val="00AC785D"/>
    <w:rsid w:val="00AD7073"/>
    <w:rsid w:val="00AF27B9"/>
    <w:rsid w:val="00AF6D9A"/>
    <w:rsid w:val="00B024A1"/>
    <w:rsid w:val="00B153C8"/>
    <w:rsid w:val="00B17D7A"/>
    <w:rsid w:val="00B30198"/>
    <w:rsid w:val="00B463A7"/>
    <w:rsid w:val="00B61B8C"/>
    <w:rsid w:val="00B62654"/>
    <w:rsid w:val="00B74BD2"/>
    <w:rsid w:val="00BA64DA"/>
    <w:rsid w:val="00BB5B35"/>
    <w:rsid w:val="00BD122E"/>
    <w:rsid w:val="00BF64B1"/>
    <w:rsid w:val="00C178D3"/>
    <w:rsid w:val="00C2379E"/>
    <w:rsid w:val="00C31F84"/>
    <w:rsid w:val="00C416E6"/>
    <w:rsid w:val="00C532A0"/>
    <w:rsid w:val="00C56276"/>
    <w:rsid w:val="00C61FDC"/>
    <w:rsid w:val="00C658D3"/>
    <w:rsid w:val="00C74748"/>
    <w:rsid w:val="00C76C96"/>
    <w:rsid w:val="00C913DB"/>
    <w:rsid w:val="00CA0ACC"/>
    <w:rsid w:val="00CE4CA9"/>
    <w:rsid w:val="00D46954"/>
    <w:rsid w:val="00D66585"/>
    <w:rsid w:val="00D70810"/>
    <w:rsid w:val="00D71112"/>
    <w:rsid w:val="00D927F8"/>
    <w:rsid w:val="00D95BAD"/>
    <w:rsid w:val="00DD6B57"/>
    <w:rsid w:val="00E02F31"/>
    <w:rsid w:val="00E15325"/>
    <w:rsid w:val="00E17758"/>
    <w:rsid w:val="00E42806"/>
    <w:rsid w:val="00E53656"/>
    <w:rsid w:val="00E5619E"/>
    <w:rsid w:val="00E954C0"/>
    <w:rsid w:val="00EA11FB"/>
    <w:rsid w:val="00EA5E6D"/>
    <w:rsid w:val="00EB3F91"/>
    <w:rsid w:val="00EC0820"/>
    <w:rsid w:val="00ED23B2"/>
    <w:rsid w:val="00EE596C"/>
    <w:rsid w:val="00EE7BA3"/>
    <w:rsid w:val="00EF4C44"/>
    <w:rsid w:val="00F207C5"/>
    <w:rsid w:val="00F474ED"/>
    <w:rsid w:val="00F504CE"/>
    <w:rsid w:val="00F712AA"/>
    <w:rsid w:val="00F74442"/>
    <w:rsid w:val="00F85D3B"/>
    <w:rsid w:val="00F977AE"/>
    <w:rsid w:val="00FC32A3"/>
    <w:rsid w:val="00FC613E"/>
    <w:rsid w:val="00FC7B76"/>
    <w:rsid w:val="00FD097E"/>
    <w:rsid w:val="00FE1F76"/>
    <w:rsid w:val="00FF2BF5"/>
    <w:rsid w:val="00FF79FF"/>
  </w:rsids>
  <m:mathPr>
    <m:mathFont m:val="Academy Engraved LE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5FD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14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675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7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360</Words>
  <Characters>2055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Joseph Rock</dc:creator>
  <cp:lastModifiedBy>Ryan Carlson</cp:lastModifiedBy>
  <cp:revision>99</cp:revision>
  <dcterms:created xsi:type="dcterms:W3CDTF">2013-09-24T23:41:00Z</dcterms:created>
  <dcterms:modified xsi:type="dcterms:W3CDTF">2013-10-01T17:31:00Z</dcterms:modified>
</cp:coreProperties>
</file>