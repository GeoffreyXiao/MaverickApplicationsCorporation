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64" w:rsidRDefault="00C66C64" w:rsidP="00C66C64">
      <w:pPr>
        <w:spacing w:after="0" w:line="276" w:lineRule="auto"/>
      </w:pPr>
      <w:r>
        <w:t>2.1. Product Perspective</w:t>
      </w:r>
    </w:p>
    <w:p w:rsidR="00C66C64" w:rsidRDefault="00C66C64" w:rsidP="00C66C64">
      <w:pPr>
        <w:spacing w:after="0" w:line="276" w:lineRule="auto"/>
        <w:ind w:firstLine="720"/>
      </w:pPr>
      <w:r>
        <w:t>This software will consist of a web application which the company will use as a social media</w:t>
      </w:r>
    </w:p>
    <w:p w:rsidR="00C66C64" w:rsidRDefault="00C66C64" w:rsidP="00C66C64">
      <w:pPr>
        <w:spacing w:after="0" w:line="276" w:lineRule="auto"/>
      </w:pPr>
      <w:r>
        <w:tab/>
        <w:t xml:space="preserve">interface to communicate with employees.  </w:t>
      </w:r>
    </w:p>
    <w:p w:rsidR="00C66C64" w:rsidRDefault="00C66C64" w:rsidP="00C66C64">
      <w:pPr>
        <w:spacing w:after="0" w:line="276" w:lineRule="auto"/>
      </w:pPr>
    </w:p>
    <w:p w:rsidR="00E06D0B" w:rsidRDefault="00455A4F" w:rsidP="00CD5257">
      <w:pPr>
        <w:spacing w:after="0" w:line="276" w:lineRule="auto"/>
      </w:pPr>
      <w:r>
        <w:t>2.2</w:t>
      </w:r>
    </w:p>
    <w:p w:rsidR="00455A4F" w:rsidRDefault="00455A4F" w:rsidP="00CD5257">
      <w:pPr>
        <w:spacing w:after="0" w:line="276" w:lineRule="auto"/>
      </w:pPr>
      <w:r>
        <w:t>R0: Users</w:t>
      </w:r>
      <w:r w:rsidR="00C06A62">
        <w:t xml:space="preserve"> will be able to create a login</w:t>
      </w:r>
    </w:p>
    <w:p w:rsidR="00455A4F" w:rsidRDefault="00455A4F" w:rsidP="00CD5257">
      <w:pPr>
        <w:spacing w:after="0" w:line="276" w:lineRule="auto"/>
      </w:pPr>
      <w:r>
        <w:tab/>
        <w:t>--Each login will have unique email and vice-versa</w:t>
      </w:r>
    </w:p>
    <w:p w:rsidR="00913D4C" w:rsidRDefault="00913D4C" w:rsidP="00CD5257">
      <w:pPr>
        <w:spacing w:after="0" w:line="276" w:lineRule="auto"/>
      </w:pPr>
      <w:r>
        <w:tab/>
        <w:t>--Each login will also have a username and a password</w:t>
      </w:r>
    </w:p>
    <w:p w:rsidR="004346BE" w:rsidRDefault="004346BE" w:rsidP="00CD5257">
      <w:pPr>
        <w:spacing w:after="0" w:line="276" w:lineRule="auto"/>
      </w:pPr>
      <w:r>
        <w:tab/>
        <w:t xml:space="preserve">--when the user creates a password, a </w:t>
      </w:r>
      <w:r w:rsidR="00CC7D01">
        <w:t>password strength test</w:t>
      </w:r>
      <w:r w:rsidR="00BA50B5">
        <w:t>er will appear onscreen.</w:t>
      </w:r>
    </w:p>
    <w:p w:rsidR="0089645E" w:rsidRDefault="0089645E" w:rsidP="0089645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R14: Users will be able to search by username</w:t>
      </w:r>
    </w:p>
    <w:p w:rsidR="0089645E" w:rsidRDefault="0089645E" w:rsidP="0089645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--Also searching by First Name or Last Name is supported</w:t>
      </w:r>
    </w:p>
    <w:p w:rsidR="00455A4F" w:rsidRDefault="0089645E" w:rsidP="0089645E">
      <w:pPr>
        <w:spacing w:after="0" w:line="276" w:lineRule="auto"/>
        <w:ind w:left="720"/>
      </w:pPr>
      <w:r>
        <w:t xml:space="preserve">--users can </w:t>
      </w:r>
      <w:r w:rsidR="00C06A62">
        <w:t>search for hashtags</w:t>
      </w:r>
    </w:p>
    <w:p w:rsidR="0089645E" w:rsidRDefault="0089645E" w:rsidP="0089645E">
      <w:pPr>
        <w:spacing w:after="0" w:line="276" w:lineRule="auto"/>
      </w:pPr>
      <w:r>
        <w:t>R</w:t>
      </w:r>
      <w:r w:rsidR="001901AF">
        <w:t>1</w:t>
      </w:r>
      <w:bookmarkStart w:id="0" w:name="_GoBack"/>
      <w:bookmarkEnd w:id="0"/>
      <w:r>
        <w:t>: H</w:t>
      </w:r>
      <w:r>
        <w:t>ashtags are part of the character count</w:t>
      </w:r>
    </w:p>
    <w:p w:rsidR="0089645E" w:rsidRDefault="0089645E" w:rsidP="00CD5257">
      <w:pPr>
        <w:spacing w:after="0" w:line="276" w:lineRule="auto"/>
      </w:pPr>
      <w:r>
        <w:tab/>
        <w:t>--hashtags themselves have no limit</w:t>
      </w:r>
    </w:p>
    <w:p w:rsidR="00E83096" w:rsidRDefault="000A35F8" w:rsidP="0089645E">
      <w:pPr>
        <w:spacing w:after="0" w:line="276" w:lineRule="auto"/>
      </w:pPr>
      <w:r>
        <w:t>R2:</w:t>
      </w:r>
      <w:r w:rsidR="00CD60A4">
        <w:t xml:space="preserve"> </w:t>
      </w:r>
      <w:r w:rsidR="00677904">
        <w:t>Users will be able to create posts with a maximum of 200 characters</w:t>
      </w:r>
    </w:p>
    <w:p w:rsidR="0078059D" w:rsidRDefault="0078059D" w:rsidP="00CD5257">
      <w:pPr>
        <w:spacing w:after="0" w:line="276" w:lineRule="auto"/>
      </w:pPr>
      <w:r>
        <w:tab/>
        <w:t>--all posts are visible to everyone in the system</w:t>
      </w:r>
    </w:p>
    <w:p w:rsidR="009405B9" w:rsidRDefault="009405B9" w:rsidP="00CD5257">
      <w:pPr>
        <w:spacing w:after="0" w:line="276" w:lineRule="auto"/>
      </w:pPr>
      <w:r>
        <w:tab/>
        <w:t>--posts will only consist of ASCII characters and hashtags</w:t>
      </w:r>
    </w:p>
    <w:p w:rsidR="005D3216" w:rsidRDefault="005D3216" w:rsidP="00CD5257">
      <w:pPr>
        <w:spacing w:after="0" w:line="276" w:lineRule="auto"/>
      </w:pPr>
      <w:r>
        <w:t>R3: Users will be able to follow posts/ people</w:t>
      </w:r>
    </w:p>
    <w:p w:rsidR="00BA7922" w:rsidRDefault="00752892" w:rsidP="00CD5257">
      <w:pPr>
        <w:spacing w:after="0" w:line="276" w:lineRule="auto"/>
      </w:pPr>
      <w:r>
        <w:t>R4:</w:t>
      </w:r>
      <w:r w:rsidR="00E86325">
        <w:t xml:space="preserve"> Users wi</w:t>
      </w:r>
      <w:r w:rsidR="00C06A62">
        <w:t>ll be able to block other users</w:t>
      </w:r>
    </w:p>
    <w:p w:rsidR="00E86325" w:rsidRDefault="00E86325" w:rsidP="00CD5257">
      <w:pPr>
        <w:spacing w:after="0" w:line="276" w:lineRule="auto"/>
      </w:pPr>
      <w:r>
        <w:tab/>
        <w:t>--Even if blocked, a user will be able to search for content that the person who blocked them posted</w:t>
      </w:r>
    </w:p>
    <w:p w:rsidR="008D7255" w:rsidRDefault="008D7255" w:rsidP="00CD5257">
      <w:pPr>
        <w:spacing w:after="0" w:line="276" w:lineRule="auto"/>
      </w:pPr>
      <w:r>
        <w:tab/>
        <w:t>--the blocked user can follow the same user right away</w:t>
      </w:r>
    </w:p>
    <w:p w:rsidR="003121E7" w:rsidRDefault="003121E7" w:rsidP="00CD5257">
      <w:pPr>
        <w:spacing w:after="0" w:line="276" w:lineRule="auto"/>
      </w:pPr>
      <w:r>
        <w:t>R5: Posts will be sorted by chronological order</w:t>
      </w:r>
    </w:p>
    <w:p w:rsidR="003121E7" w:rsidRDefault="003121E7" w:rsidP="00CD5257">
      <w:pPr>
        <w:spacing w:after="0" w:line="276" w:lineRule="auto"/>
      </w:pPr>
      <w:r>
        <w:tab/>
        <w:t>--When created, a post will automatically have a timestamp</w:t>
      </w:r>
    </w:p>
    <w:p w:rsidR="00A11F73" w:rsidRDefault="00A11F73" w:rsidP="00CD5257">
      <w:pPr>
        <w:spacing w:after="0" w:line="276" w:lineRule="auto"/>
      </w:pPr>
      <w:r>
        <w:t>R6: U</w:t>
      </w:r>
      <w:r w:rsidR="00C06A62">
        <w:t>sers will be able to like posts</w:t>
      </w:r>
    </w:p>
    <w:p w:rsidR="003C28EF" w:rsidRDefault="003C28EF" w:rsidP="00CD5257">
      <w:pPr>
        <w:spacing w:after="0" w:line="276" w:lineRule="auto"/>
      </w:pPr>
      <w:r>
        <w:tab/>
        <w:t>--Unliking will also be supported</w:t>
      </w:r>
    </w:p>
    <w:p w:rsidR="00346CB4" w:rsidRDefault="00346CB4" w:rsidP="00CD5257">
      <w:pPr>
        <w:spacing w:after="0" w:line="276" w:lineRule="auto"/>
      </w:pPr>
      <w:r>
        <w:t xml:space="preserve">R7: While composing a post, the user should </w:t>
      </w:r>
      <w:r w:rsidR="0016752B">
        <w:t>see on onscreen character count</w:t>
      </w:r>
    </w:p>
    <w:p w:rsidR="0003297B" w:rsidRDefault="0003297B" w:rsidP="00CD5257">
      <w:pPr>
        <w:spacing w:after="0" w:line="276" w:lineRule="auto"/>
      </w:pPr>
      <w:r>
        <w:t>R8: Users should be notified (through email) when someone follows them</w:t>
      </w:r>
    </w:p>
    <w:p w:rsidR="00E53CE2" w:rsidRDefault="00E53CE2" w:rsidP="00CD5257">
      <w:pPr>
        <w:spacing w:after="0" w:line="276" w:lineRule="auto"/>
      </w:pPr>
      <w:r>
        <w:t>R9: Passwords should be recoverable through email</w:t>
      </w:r>
    </w:p>
    <w:p w:rsidR="00EE6733" w:rsidRPr="00FF1FDA" w:rsidRDefault="00EE6733" w:rsidP="00CD5257">
      <w:pPr>
        <w:spacing w:after="0" w:line="276" w:lineRule="auto"/>
        <w:rPr>
          <w:b/>
        </w:rPr>
      </w:pPr>
      <w:r w:rsidRPr="00FF1FDA">
        <w:rPr>
          <w:b/>
        </w:rPr>
        <w:t xml:space="preserve">R10: </w:t>
      </w:r>
      <w:r w:rsidR="00574F6C" w:rsidRPr="00FF1FDA">
        <w:rPr>
          <w:b/>
        </w:rPr>
        <w:t>After x failed login attempts, the account is locked out for y minutes</w:t>
      </w:r>
    </w:p>
    <w:p w:rsidR="00E83096" w:rsidRDefault="00E83096" w:rsidP="00CD5257">
      <w:pPr>
        <w:spacing w:after="0" w:line="276" w:lineRule="auto"/>
      </w:pPr>
      <w:r>
        <w:t xml:space="preserve">R11: Hashtags should </w:t>
      </w:r>
      <w:r w:rsidR="0044065C">
        <w:t>be bold</w:t>
      </w:r>
    </w:p>
    <w:p w:rsidR="0073654A" w:rsidRDefault="0073654A" w:rsidP="00CD5257">
      <w:pPr>
        <w:spacing w:after="0" w:line="276" w:lineRule="auto"/>
      </w:pPr>
      <w:r>
        <w:tab/>
        <w:t>--Each post should be able to have multiple hashtags</w:t>
      </w:r>
    </w:p>
    <w:p w:rsidR="00E83096" w:rsidRDefault="00B2452A" w:rsidP="00CD5257">
      <w:pPr>
        <w:spacing w:after="0" w:line="276" w:lineRule="auto"/>
      </w:pPr>
      <w:r>
        <w:t xml:space="preserve">R12: When a user logs in, </w:t>
      </w:r>
      <w:r w:rsidR="009D0445">
        <w:t>they should go to a home screen</w:t>
      </w:r>
    </w:p>
    <w:p w:rsidR="00B2452A" w:rsidRDefault="009D0445" w:rsidP="00CD5257">
      <w:pPr>
        <w:spacing w:after="0" w:line="276" w:lineRule="auto"/>
      </w:pPr>
      <w:r>
        <w:tab/>
        <w:t>--The home screen should show</w:t>
      </w:r>
      <w:r w:rsidR="00B2452A">
        <w:t xml:space="preserve"> what you’ve liked in one </w:t>
      </w:r>
      <w:r>
        <w:t xml:space="preserve">pane </w:t>
      </w:r>
    </w:p>
    <w:p w:rsidR="004C02E3" w:rsidRDefault="009D0445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--another part of the screen should show the posts you’ve made</w:t>
      </w:r>
    </w:p>
    <w:p w:rsidR="00AF4131" w:rsidRDefault="00AF4131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--In the third part of the screen, posts will appear from people the user is following</w:t>
      </w:r>
    </w:p>
    <w:p w:rsidR="00CF77D5" w:rsidRDefault="00AE2A4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R13: When looking at a post, no one will be able to see who liked the post</w:t>
      </w:r>
    </w:p>
    <w:p w:rsidR="00AE2A4F" w:rsidRDefault="00AE2A4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--Everyone will be able to see how many people liked the post</w:t>
      </w:r>
    </w:p>
    <w:p w:rsidR="00FF0F7E" w:rsidRDefault="00FF0F7E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R15: When a user gets blocked, they should receive a notification</w:t>
      </w:r>
      <w:r w:rsidR="00BF5099">
        <w:t xml:space="preserve"> via email</w:t>
      </w:r>
    </w:p>
    <w:p w:rsidR="003C04C7" w:rsidRDefault="00080A91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R16: Users will be</w:t>
      </w:r>
      <w:r w:rsidR="00C269A2">
        <w:t xml:space="preserve"> able to comment on other posts</w:t>
      </w:r>
    </w:p>
    <w:p w:rsidR="00BF5099" w:rsidRDefault="00BF5099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R##: The Home page will periodically refresh with new posts</w:t>
      </w:r>
    </w:p>
    <w:p w:rsidR="001901AF" w:rsidRDefault="001901AF" w:rsidP="00CD525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>--the refresh shouldn’s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2.3. User Classes and Characteristics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- Users of this system will fall into one category: employees.  Employees will post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 xml:space="preserve">and read messages other employees have posted. 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2.4. Operating Environment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- The web application will run on Firefox, Chrome, and mobile devices.  The backend of the application will be a MYSQL database on the CSE server.  The applicati</w:t>
      </w:r>
      <w:r w:rsidR="00AF4131">
        <w:t>o</w:t>
      </w:r>
      <w:r>
        <w:t xml:space="preserve">n will work on Windows, Mac, and Lixus operating systems. 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2.5. Design and Implementation Constraints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 xml:space="preserve">- The application is limited by a few constraints.  First, storage is limited by the space on the CSE server. 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 xml:space="preserve">Second, the application must scale for a number of screen sizes and must be usable on mobile devices. 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>2.6. Assumptions and Dependencies</w:t>
      </w:r>
    </w:p>
    <w:p w:rsidR="00C66C64" w:rsidRDefault="00C66C64" w:rsidP="00C66C6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276" w:lineRule="auto"/>
      </w:pPr>
      <w:r>
        <w:tab/>
        <w:t xml:space="preserve">  The users of the website will use up to date web browsers.   Functionality may suffer on older browsers.  </w:t>
      </w:r>
    </w:p>
    <w:sectPr w:rsidR="00C6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E23"/>
    <w:multiLevelType w:val="hybridMultilevel"/>
    <w:tmpl w:val="A65C964A"/>
    <w:lvl w:ilvl="0" w:tplc="9064EFD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311F34"/>
    <w:multiLevelType w:val="hybridMultilevel"/>
    <w:tmpl w:val="1B8C1C7E"/>
    <w:lvl w:ilvl="0" w:tplc="E7E0117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7"/>
    <w:rsid w:val="0003297B"/>
    <w:rsid w:val="00080A91"/>
    <w:rsid w:val="000A35F8"/>
    <w:rsid w:val="00112F9F"/>
    <w:rsid w:val="001403FE"/>
    <w:rsid w:val="0016752B"/>
    <w:rsid w:val="001901AF"/>
    <w:rsid w:val="00245870"/>
    <w:rsid w:val="003121E7"/>
    <w:rsid w:val="00346CB4"/>
    <w:rsid w:val="003C04C7"/>
    <w:rsid w:val="003C28EF"/>
    <w:rsid w:val="004346BE"/>
    <w:rsid w:val="0044065C"/>
    <w:rsid w:val="00455A4F"/>
    <w:rsid w:val="0048045A"/>
    <w:rsid w:val="004B6539"/>
    <w:rsid w:val="004C02E3"/>
    <w:rsid w:val="00574F6C"/>
    <w:rsid w:val="005D3216"/>
    <w:rsid w:val="00677904"/>
    <w:rsid w:val="006F603F"/>
    <w:rsid w:val="0073654A"/>
    <w:rsid w:val="00752892"/>
    <w:rsid w:val="007737DB"/>
    <w:rsid w:val="0078059D"/>
    <w:rsid w:val="0089645E"/>
    <w:rsid w:val="008D7255"/>
    <w:rsid w:val="00913D4C"/>
    <w:rsid w:val="009405B9"/>
    <w:rsid w:val="009D0445"/>
    <w:rsid w:val="00A11F73"/>
    <w:rsid w:val="00AE2A4F"/>
    <w:rsid w:val="00AF4131"/>
    <w:rsid w:val="00B23CA9"/>
    <w:rsid w:val="00B2452A"/>
    <w:rsid w:val="00B51AF7"/>
    <w:rsid w:val="00BA50B5"/>
    <w:rsid w:val="00BA7922"/>
    <w:rsid w:val="00BF5099"/>
    <w:rsid w:val="00C06A62"/>
    <w:rsid w:val="00C269A2"/>
    <w:rsid w:val="00C66C64"/>
    <w:rsid w:val="00CC7D01"/>
    <w:rsid w:val="00CD5257"/>
    <w:rsid w:val="00CD60A4"/>
    <w:rsid w:val="00CF77D5"/>
    <w:rsid w:val="00E04819"/>
    <w:rsid w:val="00E06D0B"/>
    <w:rsid w:val="00E53CE2"/>
    <w:rsid w:val="00E83096"/>
    <w:rsid w:val="00E86325"/>
    <w:rsid w:val="00EA5739"/>
    <w:rsid w:val="00EE6733"/>
    <w:rsid w:val="00FF0F7E"/>
    <w:rsid w:val="00F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2DBACCF5</Template>
  <TotalTime>44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Kevin Joseph Rock</cp:lastModifiedBy>
  <cp:revision>62</cp:revision>
  <dcterms:created xsi:type="dcterms:W3CDTF">2013-09-20T20:52:00Z</dcterms:created>
  <dcterms:modified xsi:type="dcterms:W3CDTF">2013-09-24T23:40:00Z</dcterms:modified>
</cp:coreProperties>
</file>