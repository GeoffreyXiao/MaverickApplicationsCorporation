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3B" w:rsidRPr="00753D10" w:rsidRDefault="00753D10" w:rsidP="00FD097E">
      <w:pPr>
        <w:rPr>
          <w:sz w:val="22"/>
          <w:szCs w:val="22"/>
        </w:rPr>
      </w:pPr>
      <w:r>
        <w:rPr>
          <w:sz w:val="22"/>
          <w:szCs w:val="22"/>
        </w:rPr>
        <w:t>R1: Users will be able to login</w:t>
      </w:r>
      <w:r w:rsidR="00FD097E" w:rsidRPr="00753D10">
        <w:rPr>
          <w:sz w:val="22"/>
          <w:szCs w:val="22"/>
        </w:rPr>
        <w:t xml:space="preserve"> </w:t>
      </w:r>
    </w:p>
    <w:p w:rsidR="00753D10" w:rsidRDefault="00753D10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R1.1 </w:t>
      </w:r>
      <w:r w:rsidR="004D0A09" w:rsidRPr="00753D10">
        <w:rPr>
          <w:sz w:val="22"/>
          <w:szCs w:val="22"/>
        </w:rPr>
        <w:t>Username/</w:t>
      </w:r>
      <w:r>
        <w:rPr>
          <w:sz w:val="22"/>
          <w:szCs w:val="22"/>
        </w:rPr>
        <w:t>password necessary</w:t>
      </w:r>
    </w:p>
    <w:p w:rsidR="0033523B" w:rsidRDefault="0033523B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Username/ password incorrect, popup </w:t>
      </w:r>
      <w:r w:rsidR="00012EA5">
        <w:rPr>
          <w:sz w:val="22"/>
          <w:szCs w:val="22"/>
        </w:rPr>
        <w:t>‘</w:t>
      </w:r>
      <w:r>
        <w:rPr>
          <w:sz w:val="22"/>
          <w:szCs w:val="22"/>
        </w:rPr>
        <w:t>one is incorrect</w:t>
      </w:r>
      <w:r w:rsidR="00012EA5">
        <w:rPr>
          <w:sz w:val="22"/>
          <w:szCs w:val="22"/>
        </w:rPr>
        <w:t>’</w:t>
      </w:r>
      <w:r>
        <w:rPr>
          <w:sz w:val="22"/>
          <w:szCs w:val="22"/>
        </w:rPr>
        <w:t>.</w:t>
      </w:r>
    </w:p>
    <w:p w:rsidR="004D0A09" w:rsidRDefault="00753D10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R1.2 </w:t>
      </w:r>
      <w:r w:rsidR="004D0A09" w:rsidRPr="00753D10">
        <w:rPr>
          <w:sz w:val="22"/>
          <w:szCs w:val="22"/>
        </w:rPr>
        <w:t>Password recovery is possible via email</w:t>
      </w:r>
    </w:p>
    <w:p w:rsidR="001A24F1" w:rsidRDefault="00C61FDC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>R1.3</w:t>
      </w:r>
      <w:r w:rsidR="001A24F1">
        <w:rPr>
          <w:sz w:val="22"/>
          <w:szCs w:val="22"/>
        </w:rPr>
        <w:t xml:space="preserve"> The user will be locked out (account can’t be accessed) after 7 failed attempts </w:t>
      </w:r>
      <w:r w:rsidR="003B5AF3" w:rsidRPr="003B5AF3">
        <w:rPr>
          <w:b/>
          <w:sz w:val="22"/>
          <w:szCs w:val="22"/>
        </w:rPr>
        <w:t>with an email</w:t>
      </w:r>
      <w:r w:rsidR="003B5AF3">
        <w:rPr>
          <w:b/>
          <w:sz w:val="22"/>
          <w:szCs w:val="22"/>
        </w:rPr>
        <w:t>______</w:t>
      </w:r>
    </w:p>
    <w:p w:rsidR="003B5AF3" w:rsidRDefault="003B5AF3" w:rsidP="00753D10">
      <w:pPr>
        <w:ind w:firstLine="720"/>
        <w:rPr>
          <w:sz w:val="22"/>
          <w:szCs w:val="22"/>
        </w:rPr>
      </w:pPr>
    </w:p>
    <w:p w:rsidR="004D0A09" w:rsidRDefault="00A825F1" w:rsidP="00FD097E">
      <w:pPr>
        <w:rPr>
          <w:sz w:val="22"/>
          <w:szCs w:val="22"/>
        </w:rPr>
      </w:pPr>
      <w:r>
        <w:rPr>
          <w:sz w:val="22"/>
          <w:szCs w:val="22"/>
        </w:rPr>
        <w:t>R2: Account creation</w:t>
      </w:r>
    </w:p>
    <w:p w:rsidR="00A825F1" w:rsidRDefault="00A825F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R2.1 Anyone with a unique email address can create an account</w:t>
      </w:r>
    </w:p>
    <w:p w:rsidR="00A825F1" w:rsidRDefault="00A825F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R2.2 To create an account, user enters First Name, Last Name, email, unique username, and password (twice—make sure it matches)</w:t>
      </w:r>
      <w:r w:rsidR="003E71D7">
        <w:rPr>
          <w:sz w:val="22"/>
          <w:szCs w:val="22"/>
        </w:rPr>
        <w:t xml:space="preserve"> </w:t>
      </w:r>
    </w:p>
    <w:p w:rsidR="003E71D7" w:rsidRDefault="003E71D7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R2.3 Upon creation, before login, the user must confirm</w:t>
      </w:r>
      <w:r w:rsidR="000E08C2">
        <w:rPr>
          <w:sz w:val="22"/>
          <w:szCs w:val="22"/>
        </w:rPr>
        <w:t xml:space="preserve"> (verify)</w:t>
      </w:r>
      <w:r>
        <w:rPr>
          <w:sz w:val="22"/>
          <w:szCs w:val="22"/>
        </w:rPr>
        <w:t xml:space="preserve"> email</w:t>
      </w:r>
      <w:r w:rsidR="00701B5F">
        <w:rPr>
          <w:sz w:val="22"/>
          <w:szCs w:val="22"/>
        </w:rPr>
        <w:t xml:space="preserve"> </w:t>
      </w:r>
    </w:p>
    <w:p w:rsidR="00FE1F76" w:rsidRDefault="00FE1F76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 code will be sent to their email</w:t>
      </w:r>
    </w:p>
    <w:p w:rsidR="00FE1F76" w:rsidRDefault="00FE1F76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Upon attempted (first) login, until they enter code, they can’t login</w:t>
      </w:r>
      <w:r w:rsidR="008D48A3">
        <w:rPr>
          <w:sz w:val="22"/>
          <w:szCs w:val="22"/>
        </w:rPr>
        <w:t xml:space="preserve"> (all the way)</w:t>
      </w:r>
      <w:r>
        <w:rPr>
          <w:sz w:val="22"/>
          <w:szCs w:val="22"/>
        </w:rPr>
        <w:t>.</w:t>
      </w:r>
    </w:p>
    <w:p w:rsidR="00F504CE" w:rsidRDefault="000E08C2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0E08C2" w:rsidRDefault="000E08C2" w:rsidP="00FD097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61FDC">
        <w:rPr>
          <w:sz w:val="22"/>
          <w:szCs w:val="22"/>
        </w:rPr>
        <w:t>R3: Home Page</w:t>
      </w:r>
    </w:p>
    <w:p w:rsidR="00C61FD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R3</w:t>
      </w:r>
      <w:r w:rsidR="00C61FDC">
        <w:rPr>
          <w:sz w:val="22"/>
          <w:szCs w:val="22"/>
        </w:rPr>
        <w:t>.1 Upon successful login, go to home page</w:t>
      </w:r>
    </w:p>
    <w:p w:rsidR="00C61FD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C61FDC">
        <w:rPr>
          <w:sz w:val="22"/>
          <w:szCs w:val="22"/>
        </w:rPr>
        <w:t>.2 The home page consists of three main parts:</w:t>
      </w:r>
    </w:p>
    <w:p w:rsidR="00C61FDC" w:rsidRDefault="00C61FDC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Posts you made, posts you like, and posts from people/ hashtags you follow</w:t>
      </w:r>
    </w:p>
    <w:p w:rsidR="005C5B8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577534">
        <w:rPr>
          <w:sz w:val="22"/>
          <w:szCs w:val="22"/>
        </w:rPr>
        <w:t>.3 A</w:t>
      </w:r>
      <w:r w:rsidR="005C5B8C">
        <w:rPr>
          <w:sz w:val="22"/>
          <w:szCs w:val="22"/>
        </w:rPr>
        <w:t xml:space="preserve"> logout button is visible</w:t>
      </w:r>
    </w:p>
    <w:p w:rsidR="0095342D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95342D">
        <w:rPr>
          <w:sz w:val="22"/>
          <w:szCs w:val="22"/>
        </w:rPr>
        <w:t>.4 The Home page is accessible from anywhere in the site (if you’re logged in)</w:t>
      </w:r>
    </w:p>
    <w:p w:rsidR="00AF6D9A" w:rsidRDefault="00AF6D9A" w:rsidP="00FD097E">
      <w:pPr>
        <w:rPr>
          <w:sz w:val="22"/>
          <w:szCs w:val="22"/>
        </w:rPr>
      </w:pPr>
    </w:p>
    <w:p w:rsidR="00AF6D9A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>R4: Searching</w:t>
      </w:r>
    </w:p>
    <w:p w:rsidR="00AF6D9A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R4.1</w:t>
      </w:r>
      <w:r w:rsidR="00465274">
        <w:rPr>
          <w:sz w:val="22"/>
          <w:szCs w:val="22"/>
        </w:rPr>
        <w:t xml:space="preserve"> </w:t>
      </w:r>
      <w:r w:rsidR="00C658D3">
        <w:rPr>
          <w:sz w:val="22"/>
          <w:szCs w:val="22"/>
        </w:rPr>
        <w:t xml:space="preserve">Available </w:t>
      </w:r>
      <w:r w:rsidR="008A5A2D">
        <w:rPr>
          <w:sz w:val="22"/>
          <w:szCs w:val="22"/>
        </w:rPr>
        <w:t xml:space="preserve">on </w:t>
      </w:r>
      <w:r w:rsidR="00C658D3">
        <w:rPr>
          <w:sz w:val="22"/>
          <w:szCs w:val="22"/>
        </w:rPr>
        <w:t>every</w:t>
      </w:r>
      <w:r w:rsidR="008A5A2D">
        <w:rPr>
          <w:sz w:val="22"/>
          <w:szCs w:val="22"/>
        </w:rPr>
        <w:t xml:space="preserve"> page</w:t>
      </w:r>
      <w:r w:rsidR="00C658D3">
        <w:rPr>
          <w:sz w:val="22"/>
          <w:szCs w:val="22"/>
        </w:rPr>
        <w:t xml:space="preserve"> on site</w:t>
      </w:r>
    </w:p>
    <w:p w:rsidR="001E3461" w:rsidRDefault="001E3461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6B196D">
        <w:rPr>
          <w:sz w:val="22"/>
          <w:szCs w:val="22"/>
        </w:rPr>
        <w:t>R4.2 Hashtags, usernames, First/ Last Names are searchable</w:t>
      </w:r>
      <w:r w:rsidR="00D927F8">
        <w:rPr>
          <w:sz w:val="22"/>
          <w:szCs w:val="22"/>
        </w:rPr>
        <w:t xml:space="preserve"> (Plain text is not)</w:t>
      </w:r>
    </w:p>
    <w:p w:rsidR="001D3CBE" w:rsidRDefault="00AA1581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Drop down subject of search</w:t>
      </w:r>
      <w:r w:rsidR="00A76BB9">
        <w:rPr>
          <w:sz w:val="22"/>
          <w:szCs w:val="22"/>
        </w:rPr>
        <w:t xml:space="preserve"> </w:t>
      </w:r>
    </w:p>
    <w:p w:rsidR="003A4F1C" w:rsidRDefault="003A4F1C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R4.3</w:t>
      </w:r>
      <w:r w:rsidR="008D4243">
        <w:rPr>
          <w:sz w:val="22"/>
          <w:szCs w:val="22"/>
        </w:rPr>
        <w:t xml:space="preserve"> Search with an empty string </w:t>
      </w:r>
      <w:r w:rsidR="00D95BAD">
        <w:rPr>
          <w:sz w:val="22"/>
          <w:szCs w:val="22"/>
        </w:rPr>
        <w:t>every user is listed out</w:t>
      </w:r>
    </w:p>
    <w:p w:rsidR="00845BFC" w:rsidRDefault="00845BFC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C2379E">
        <w:rPr>
          <w:sz w:val="22"/>
          <w:szCs w:val="22"/>
        </w:rPr>
        <w:t>R4.4 Search always covers entire site.</w:t>
      </w:r>
    </w:p>
    <w:p w:rsidR="0049684C" w:rsidRDefault="0049684C" w:rsidP="00FD097E">
      <w:pPr>
        <w:rPr>
          <w:sz w:val="22"/>
          <w:szCs w:val="22"/>
        </w:rPr>
      </w:pPr>
    </w:p>
    <w:p w:rsidR="0049684C" w:rsidRDefault="00940A58" w:rsidP="00FD097E">
      <w:pPr>
        <w:rPr>
          <w:sz w:val="22"/>
          <w:szCs w:val="22"/>
        </w:rPr>
      </w:pPr>
      <w:r>
        <w:rPr>
          <w:sz w:val="22"/>
          <w:szCs w:val="22"/>
        </w:rPr>
        <w:lastRenderedPageBreak/>
        <w:t>R5: Sorting</w:t>
      </w:r>
    </w:p>
    <w:p w:rsidR="00940A58" w:rsidRDefault="00940A58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R5.1 </w:t>
      </w:r>
      <w:r w:rsidR="00651C7F">
        <w:rPr>
          <w:sz w:val="22"/>
          <w:szCs w:val="22"/>
        </w:rPr>
        <w:t>M</w:t>
      </w:r>
      <w:r w:rsidR="004C4C26">
        <w:rPr>
          <w:sz w:val="22"/>
          <w:szCs w:val="22"/>
        </w:rPr>
        <w:t xml:space="preserve">ost recent </w:t>
      </w:r>
      <w:r w:rsidR="002D5AB8">
        <w:rPr>
          <w:sz w:val="22"/>
          <w:szCs w:val="22"/>
        </w:rPr>
        <w:t xml:space="preserve">post </w:t>
      </w:r>
      <w:r w:rsidR="004C4C26">
        <w:rPr>
          <w:sz w:val="22"/>
          <w:szCs w:val="22"/>
        </w:rPr>
        <w:t>on top</w:t>
      </w:r>
      <w:r w:rsidR="009C0F20">
        <w:rPr>
          <w:sz w:val="22"/>
          <w:szCs w:val="22"/>
        </w:rPr>
        <w:t xml:space="preserve"> always</w:t>
      </w:r>
    </w:p>
    <w:p w:rsidR="00C74748" w:rsidRDefault="00A11A44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622C97">
        <w:rPr>
          <w:sz w:val="22"/>
          <w:szCs w:val="22"/>
        </w:rPr>
        <w:t>R5.2 F</w:t>
      </w:r>
      <w:r w:rsidR="00651C7F">
        <w:rPr>
          <w:sz w:val="22"/>
          <w:szCs w:val="22"/>
        </w:rPr>
        <w:t>or hashtags and users, alphabetical sorting</w:t>
      </w:r>
    </w:p>
    <w:p w:rsidR="00130F50" w:rsidRDefault="00C913DB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C76C96">
        <w:rPr>
          <w:sz w:val="22"/>
          <w:szCs w:val="22"/>
        </w:rPr>
        <w:t>R5.3 Post sorting details</w:t>
      </w:r>
    </w:p>
    <w:p w:rsidR="00940A58" w:rsidRDefault="00940A58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60273E">
        <w:rPr>
          <w:sz w:val="22"/>
          <w:szCs w:val="22"/>
        </w:rPr>
        <w:tab/>
      </w:r>
      <w:bookmarkStart w:id="0" w:name="_GoBack"/>
      <w:bookmarkEnd w:id="0"/>
    </w:p>
    <w:p w:rsidR="000E08C2" w:rsidRDefault="000E08C2" w:rsidP="00FD097E">
      <w:pPr>
        <w:rPr>
          <w:sz w:val="22"/>
          <w:szCs w:val="22"/>
        </w:rPr>
      </w:pPr>
    </w:p>
    <w:p w:rsidR="0095342D" w:rsidRPr="00753D10" w:rsidRDefault="0095342D" w:rsidP="00FD097E">
      <w:pPr>
        <w:rPr>
          <w:sz w:val="22"/>
          <w:szCs w:val="22"/>
        </w:rPr>
      </w:pPr>
    </w:p>
    <w:sectPr w:rsidR="0095342D" w:rsidRPr="00753D10" w:rsidSect="00F85D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B96"/>
    <w:multiLevelType w:val="multilevel"/>
    <w:tmpl w:val="347E1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BE94249"/>
    <w:multiLevelType w:val="multilevel"/>
    <w:tmpl w:val="3B268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3363FFE"/>
    <w:multiLevelType w:val="multilevel"/>
    <w:tmpl w:val="84845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EEC68BD"/>
    <w:multiLevelType w:val="hybridMultilevel"/>
    <w:tmpl w:val="ED48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BB"/>
    <w:rsid w:val="00012EA5"/>
    <w:rsid w:val="0001412E"/>
    <w:rsid w:val="000412B0"/>
    <w:rsid w:val="00061CDC"/>
    <w:rsid w:val="000D315A"/>
    <w:rsid w:val="000E08C2"/>
    <w:rsid w:val="000E29B5"/>
    <w:rsid w:val="00130F50"/>
    <w:rsid w:val="0013389A"/>
    <w:rsid w:val="00152A23"/>
    <w:rsid w:val="00157F18"/>
    <w:rsid w:val="00172FE0"/>
    <w:rsid w:val="001A24F1"/>
    <w:rsid w:val="001A2E95"/>
    <w:rsid w:val="001A369B"/>
    <w:rsid w:val="001D3CBE"/>
    <w:rsid w:val="001E3461"/>
    <w:rsid w:val="001E7BC9"/>
    <w:rsid w:val="00210233"/>
    <w:rsid w:val="00224DC2"/>
    <w:rsid w:val="00267B27"/>
    <w:rsid w:val="00291FC6"/>
    <w:rsid w:val="00295040"/>
    <w:rsid w:val="002966C6"/>
    <w:rsid w:val="002A5BDA"/>
    <w:rsid w:val="002A6700"/>
    <w:rsid w:val="002B7F9E"/>
    <w:rsid w:val="002C2F9F"/>
    <w:rsid w:val="002C7A1E"/>
    <w:rsid w:val="002D5AB8"/>
    <w:rsid w:val="002D7EB4"/>
    <w:rsid w:val="00314752"/>
    <w:rsid w:val="0033523B"/>
    <w:rsid w:val="00380218"/>
    <w:rsid w:val="003A4F1C"/>
    <w:rsid w:val="003B5AF3"/>
    <w:rsid w:val="003E5FD1"/>
    <w:rsid w:val="003E71D7"/>
    <w:rsid w:val="003F2D04"/>
    <w:rsid w:val="003F5F32"/>
    <w:rsid w:val="004217E6"/>
    <w:rsid w:val="0045171A"/>
    <w:rsid w:val="00460B6F"/>
    <w:rsid w:val="00461099"/>
    <w:rsid w:val="00465274"/>
    <w:rsid w:val="0046779D"/>
    <w:rsid w:val="004800BB"/>
    <w:rsid w:val="00482676"/>
    <w:rsid w:val="0049458C"/>
    <w:rsid w:val="0049684C"/>
    <w:rsid w:val="004A3265"/>
    <w:rsid w:val="004C4C26"/>
    <w:rsid w:val="004D0A09"/>
    <w:rsid w:val="004F110E"/>
    <w:rsid w:val="00523EAB"/>
    <w:rsid w:val="00540279"/>
    <w:rsid w:val="005476FA"/>
    <w:rsid w:val="00577534"/>
    <w:rsid w:val="00580060"/>
    <w:rsid w:val="005C5B8C"/>
    <w:rsid w:val="0060273E"/>
    <w:rsid w:val="00615A2E"/>
    <w:rsid w:val="00622C97"/>
    <w:rsid w:val="00623455"/>
    <w:rsid w:val="00627799"/>
    <w:rsid w:val="00643A3D"/>
    <w:rsid w:val="00651C7F"/>
    <w:rsid w:val="006A11B7"/>
    <w:rsid w:val="006B196D"/>
    <w:rsid w:val="006C3964"/>
    <w:rsid w:val="00701B5F"/>
    <w:rsid w:val="00707A10"/>
    <w:rsid w:val="00750830"/>
    <w:rsid w:val="00753D10"/>
    <w:rsid w:val="007864B0"/>
    <w:rsid w:val="008211BA"/>
    <w:rsid w:val="00845BFC"/>
    <w:rsid w:val="0087100F"/>
    <w:rsid w:val="008813C5"/>
    <w:rsid w:val="008878A7"/>
    <w:rsid w:val="008A5A2D"/>
    <w:rsid w:val="008B1F95"/>
    <w:rsid w:val="008B65A6"/>
    <w:rsid w:val="008B7737"/>
    <w:rsid w:val="008C0DE5"/>
    <w:rsid w:val="008C6528"/>
    <w:rsid w:val="008D4243"/>
    <w:rsid w:val="008D48A3"/>
    <w:rsid w:val="008E351B"/>
    <w:rsid w:val="008F46CE"/>
    <w:rsid w:val="00940A58"/>
    <w:rsid w:val="0095342D"/>
    <w:rsid w:val="00973C26"/>
    <w:rsid w:val="00992D9B"/>
    <w:rsid w:val="009C0F20"/>
    <w:rsid w:val="00A046A8"/>
    <w:rsid w:val="00A05A32"/>
    <w:rsid w:val="00A11A44"/>
    <w:rsid w:val="00A17483"/>
    <w:rsid w:val="00A276DF"/>
    <w:rsid w:val="00A75CFD"/>
    <w:rsid w:val="00A76BB9"/>
    <w:rsid w:val="00A825F1"/>
    <w:rsid w:val="00AA1581"/>
    <w:rsid w:val="00AB011E"/>
    <w:rsid w:val="00AC2AE4"/>
    <w:rsid w:val="00AD7073"/>
    <w:rsid w:val="00AF27B9"/>
    <w:rsid w:val="00AF6D9A"/>
    <w:rsid w:val="00B024A1"/>
    <w:rsid w:val="00B153C8"/>
    <w:rsid w:val="00B30198"/>
    <w:rsid w:val="00B62654"/>
    <w:rsid w:val="00B74BD2"/>
    <w:rsid w:val="00BF64B1"/>
    <w:rsid w:val="00C2379E"/>
    <w:rsid w:val="00C532A0"/>
    <w:rsid w:val="00C56276"/>
    <w:rsid w:val="00C61FDC"/>
    <w:rsid w:val="00C658D3"/>
    <w:rsid w:val="00C74748"/>
    <w:rsid w:val="00C76C96"/>
    <w:rsid w:val="00C913DB"/>
    <w:rsid w:val="00CE4CA9"/>
    <w:rsid w:val="00D46954"/>
    <w:rsid w:val="00D66585"/>
    <w:rsid w:val="00D70810"/>
    <w:rsid w:val="00D71112"/>
    <w:rsid w:val="00D927F8"/>
    <w:rsid w:val="00D95BAD"/>
    <w:rsid w:val="00DD6B57"/>
    <w:rsid w:val="00E17758"/>
    <w:rsid w:val="00E42806"/>
    <w:rsid w:val="00E53656"/>
    <w:rsid w:val="00E954C0"/>
    <w:rsid w:val="00EA11FB"/>
    <w:rsid w:val="00EA5E6D"/>
    <w:rsid w:val="00EC0820"/>
    <w:rsid w:val="00ED23B2"/>
    <w:rsid w:val="00EE596C"/>
    <w:rsid w:val="00EE7BA3"/>
    <w:rsid w:val="00EF4C44"/>
    <w:rsid w:val="00F207C5"/>
    <w:rsid w:val="00F474ED"/>
    <w:rsid w:val="00F504CE"/>
    <w:rsid w:val="00F712AA"/>
    <w:rsid w:val="00F74442"/>
    <w:rsid w:val="00F85D3B"/>
    <w:rsid w:val="00F977AE"/>
    <w:rsid w:val="00FC32A3"/>
    <w:rsid w:val="00FC613E"/>
    <w:rsid w:val="00FD097E"/>
    <w:rsid w:val="00FE1F76"/>
    <w:rsid w:val="00FF79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7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7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2DBACCF5</Template>
  <TotalTime>38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Joseph Rock</dc:creator>
  <cp:lastModifiedBy>Kevin Joseph Rock</cp:lastModifiedBy>
  <cp:revision>58</cp:revision>
  <dcterms:created xsi:type="dcterms:W3CDTF">2013-09-24T23:41:00Z</dcterms:created>
  <dcterms:modified xsi:type="dcterms:W3CDTF">2013-09-25T00:19:00Z</dcterms:modified>
</cp:coreProperties>
</file>