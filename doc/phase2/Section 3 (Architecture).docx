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9DC" w:rsidRDefault="009A69DC">
      <w:r>
        <w:t xml:space="preserve">Model View </w:t>
      </w:r>
      <w:r w:rsidR="004C7291">
        <w:t>Controller</w:t>
      </w:r>
      <w:r w:rsidR="00FD750D">
        <w:t>:</w:t>
      </w:r>
    </w:p>
    <w:p w:rsidR="00FD750D" w:rsidRDefault="00FD750D"/>
    <w:p w:rsidR="00EB5479" w:rsidRDefault="00EB5479">
      <w:r>
        <w:t>Model</w:t>
      </w:r>
      <w:r w:rsidR="004C7291">
        <w:t xml:space="preserve"> </w:t>
      </w:r>
      <w:r>
        <w:t xml:space="preserve">= </w:t>
      </w:r>
      <w:r w:rsidR="004C7291">
        <w:t>D</w:t>
      </w:r>
      <w:r>
        <w:t>atabase</w:t>
      </w:r>
      <w:r w:rsidR="001859E4">
        <w:t xml:space="preserve"> (Tables including Users, </w:t>
      </w:r>
      <w:r w:rsidR="00ED4D5C">
        <w:t xml:space="preserve">Posts, </w:t>
      </w:r>
      <w:r w:rsidR="00727E95">
        <w:t xml:space="preserve">and </w:t>
      </w:r>
      <w:proofErr w:type="spellStart"/>
      <w:r w:rsidR="00ED4D5C">
        <w:t>Hashtags</w:t>
      </w:r>
      <w:proofErr w:type="spellEnd"/>
      <w:r w:rsidR="00727E95">
        <w:t xml:space="preserve"> among others</w:t>
      </w:r>
      <w:r w:rsidR="00ED4D5C">
        <w:t>)</w:t>
      </w:r>
    </w:p>
    <w:p w:rsidR="00EB5479" w:rsidRDefault="00EB5479">
      <w:r>
        <w:t>Controller =</w:t>
      </w:r>
      <w:r w:rsidR="004C7291">
        <w:t xml:space="preserve"> </w:t>
      </w:r>
      <w:r w:rsidR="00282969">
        <w:t>PHP objects</w:t>
      </w:r>
      <w:r w:rsidR="00D506DA">
        <w:t>/classes</w:t>
      </w:r>
      <w:r w:rsidR="00AB142A">
        <w:t xml:space="preserve"> (Including Users, </w:t>
      </w:r>
      <w:r w:rsidR="001859E4">
        <w:t>Page</w:t>
      </w:r>
      <w:r w:rsidR="00727E95">
        <w:t>s, and Posts among others)</w:t>
      </w:r>
    </w:p>
    <w:p w:rsidR="00EB5479" w:rsidRDefault="00EB5479">
      <w:r>
        <w:t>View</w:t>
      </w:r>
      <w:r w:rsidR="004C7291">
        <w:t xml:space="preserve"> </w:t>
      </w:r>
      <w:r>
        <w:t>=</w:t>
      </w:r>
      <w:r w:rsidR="004C7291">
        <w:t xml:space="preserve"> </w:t>
      </w:r>
      <w:r>
        <w:t>UI</w:t>
      </w:r>
      <w:r w:rsidR="00FD750D">
        <w:t xml:space="preserve"> </w:t>
      </w:r>
      <w:r w:rsidR="00727E95">
        <w:t>(includes pages</w:t>
      </w:r>
      <w:r w:rsidR="00E6667C">
        <w:t xml:space="preserve"> and posts</w:t>
      </w:r>
      <w:bookmarkStart w:id="0" w:name="_GoBack"/>
      <w:bookmarkEnd w:id="0"/>
      <w:r w:rsidR="00727E95">
        <w:t>)</w:t>
      </w:r>
    </w:p>
    <w:p w:rsidR="0035711C" w:rsidRDefault="0035711C"/>
    <w:p w:rsidR="00FD750D" w:rsidRDefault="00FD750D"/>
    <w:p w:rsidR="00FD750D" w:rsidRDefault="00FD750D">
      <w:r>
        <w:t xml:space="preserve">This architecture satisfies the functional requirements because </w:t>
      </w:r>
      <w:r w:rsidR="0048150B">
        <w:t xml:space="preserve">it facilitates users logging in/out, making posts, and including </w:t>
      </w:r>
      <w:proofErr w:type="spellStart"/>
      <w:r w:rsidR="0048150B">
        <w:t>has</w:t>
      </w:r>
      <w:r w:rsidR="003E551D">
        <w:t>h</w:t>
      </w:r>
      <w:r w:rsidR="0048150B">
        <w:t>tags</w:t>
      </w:r>
      <w:proofErr w:type="spellEnd"/>
      <w:r w:rsidR="0048150B">
        <w:t xml:space="preserve"> in their posts.</w:t>
      </w:r>
    </w:p>
    <w:sectPr w:rsidR="00FD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DC"/>
    <w:rsid w:val="001859E4"/>
    <w:rsid w:val="00282969"/>
    <w:rsid w:val="002B304D"/>
    <w:rsid w:val="0035711C"/>
    <w:rsid w:val="003E551D"/>
    <w:rsid w:val="0048150B"/>
    <w:rsid w:val="004C7291"/>
    <w:rsid w:val="006B56A8"/>
    <w:rsid w:val="00727E95"/>
    <w:rsid w:val="00904A98"/>
    <w:rsid w:val="009A69DC"/>
    <w:rsid w:val="00AB142A"/>
    <w:rsid w:val="00B12EA7"/>
    <w:rsid w:val="00D506DA"/>
    <w:rsid w:val="00E6667C"/>
    <w:rsid w:val="00E90D05"/>
    <w:rsid w:val="00EB5479"/>
    <w:rsid w:val="00ED4D5C"/>
    <w:rsid w:val="00F4256E"/>
    <w:rsid w:val="00F426C7"/>
    <w:rsid w:val="00FD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A474DAAC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 Rock</dc:creator>
  <cp:lastModifiedBy>Kevin Joseph Rock</cp:lastModifiedBy>
  <cp:revision>2</cp:revision>
  <dcterms:created xsi:type="dcterms:W3CDTF">2013-10-24T22:05:00Z</dcterms:created>
  <dcterms:modified xsi:type="dcterms:W3CDTF">2013-10-24T22:05:00Z</dcterms:modified>
</cp:coreProperties>
</file>