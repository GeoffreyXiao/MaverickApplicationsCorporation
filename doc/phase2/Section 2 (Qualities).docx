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291" w:rsidRDefault="004C7291"/>
    <w:p w:rsidR="004C7291" w:rsidRDefault="004C7291">
      <w:r>
        <w:t>Section 2:</w:t>
      </w:r>
    </w:p>
    <w:p w:rsidR="004C7291" w:rsidRDefault="00B12EA7">
      <w:r>
        <w:t>-</w:t>
      </w:r>
      <w:r w:rsidR="006B56A8">
        <w:t>Obviously Correctness which can be checked by looking at the functional requirements.</w:t>
      </w:r>
    </w:p>
    <w:p w:rsidR="006B56A8" w:rsidRDefault="00B12EA7">
      <w:r>
        <w:t xml:space="preserve">-Portability and Interoperability since this is a web-based application.  These could be measured by saying that </w:t>
      </w:r>
      <w:r w:rsidR="00F4256E">
        <w:t>the website will work of x% of operating systems and with y% of browsers.</w:t>
      </w:r>
    </w:p>
    <w:p w:rsidR="0035711C" w:rsidRDefault="00904A98">
      <w:r>
        <w:t>-Maintainability because hopefully this application will be around for a long time.</w:t>
      </w:r>
      <w:r w:rsidR="00B61B3E">
        <w:t xml:space="preserve"> This will be measured by saying any future improvement will only take x amount of time.</w:t>
      </w:r>
      <w:bookmarkStart w:id="0" w:name="_GoBack"/>
      <w:bookmarkEnd w:id="0"/>
    </w:p>
    <w:sectPr w:rsidR="0035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9DC"/>
    <w:rsid w:val="00282969"/>
    <w:rsid w:val="0035711C"/>
    <w:rsid w:val="004C7291"/>
    <w:rsid w:val="006B56A8"/>
    <w:rsid w:val="00904A98"/>
    <w:rsid w:val="009A69DC"/>
    <w:rsid w:val="00B046F0"/>
    <w:rsid w:val="00B12EA7"/>
    <w:rsid w:val="00B61B3E"/>
    <w:rsid w:val="00E90D05"/>
    <w:rsid w:val="00EB5479"/>
    <w:rsid w:val="00F23264"/>
    <w:rsid w:val="00F4256E"/>
    <w:rsid w:val="00F4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A474DAAC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Joseph Rock</dc:creator>
  <cp:lastModifiedBy>Kevin Joseph Rock</cp:lastModifiedBy>
  <cp:revision>2</cp:revision>
  <dcterms:created xsi:type="dcterms:W3CDTF">2013-10-24T21:52:00Z</dcterms:created>
  <dcterms:modified xsi:type="dcterms:W3CDTF">2013-10-24T21:52:00Z</dcterms:modified>
</cp:coreProperties>
</file>