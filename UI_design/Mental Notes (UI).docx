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AAA" w:rsidRDefault="00235073" w:rsidP="00FA38AE">
      <w:r>
        <w:t>2) W</w:t>
      </w:r>
      <w:r w:rsidR="00110AAA">
        <w:t xml:space="preserve">e decided to use this wire-frame design because </w:t>
      </w:r>
      <w:r w:rsidR="00423E25">
        <w:t>they were simple and not cluttered but still presented all of the necessary functionality.</w:t>
      </w:r>
    </w:p>
    <w:p w:rsidR="00FA38AE" w:rsidRDefault="00FA38AE" w:rsidP="00FA38AE">
      <w:r>
        <w:t>3)</w:t>
      </w:r>
      <w:r w:rsidR="00BC6740">
        <w:t xml:space="preserve"> We performed several rounds of iterations</w:t>
      </w:r>
      <w:r w:rsidR="00CA02FB">
        <w:t>. I learned that no one gets UI design right the first time.</w:t>
      </w:r>
    </w:p>
    <w:p w:rsidR="00FA38AE" w:rsidRDefault="00FA38AE" w:rsidP="00FA38AE"/>
    <w:p w:rsidR="00FA38AE" w:rsidRDefault="00FA38AE" w:rsidP="00FA38AE">
      <w:r>
        <w:t>4)</w:t>
      </w:r>
    </w:p>
    <w:p w:rsidR="00F000AC" w:rsidRDefault="00FA38AE" w:rsidP="00FA38AE">
      <w:r>
        <w:t xml:space="preserve">A) </w:t>
      </w:r>
      <w:r w:rsidR="00CE5A1C">
        <w:t>Priming: if you show a person an image, then a memory</w:t>
      </w:r>
      <w:r w:rsidR="00897B6E">
        <w:t>/association</w:t>
      </w:r>
      <w:r w:rsidR="00CE5A1C">
        <w:t xml:space="preserve"> will be drawn up from their mind about it.</w:t>
      </w:r>
    </w:p>
    <w:p w:rsidR="00415219" w:rsidRDefault="00A1253C">
      <w:r>
        <w:t>B)</w:t>
      </w:r>
      <w:r w:rsidR="00415219">
        <w:t xml:space="preserve"> </w:t>
      </w:r>
    </w:p>
    <w:p w:rsidR="009B5F6B" w:rsidRDefault="00A1253C">
      <w:proofErr w:type="spellStart"/>
      <w:r>
        <w:t>i</w:t>
      </w:r>
      <w:proofErr w:type="spellEnd"/>
      <w:r>
        <w:t xml:space="preserve">) </w:t>
      </w:r>
      <w:r w:rsidR="00F73FE8">
        <w:t xml:space="preserve">The principle could be applied </w:t>
      </w:r>
      <w:r w:rsidR="00C15558">
        <w:t xml:space="preserve">by keeping images professional, since the site we are making is </w:t>
      </w:r>
      <w:r w:rsidR="00415219">
        <w:t>supposed to</w:t>
      </w:r>
      <w:r w:rsidR="00C15558">
        <w:t xml:space="preserve"> be a business website.</w:t>
      </w:r>
    </w:p>
    <w:p w:rsidR="00A1253C" w:rsidRDefault="00762724">
      <w:r>
        <w:t>ii)</w:t>
      </w:r>
      <w:r w:rsidR="00415219">
        <w:t xml:space="preserve"> </w:t>
      </w:r>
      <w:r w:rsidR="007249FC">
        <w:t>The principle can lead to the success of the site</w:t>
      </w:r>
      <w:r w:rsidR="00161A19">
        <w:t xml:space="preserve"> </w:t>
      </w:r>
      <w:r w:rsidR="00415219">
        <w:t xml:space="preserve">by making people who use the site feel a certain way. As in the previous point, we could make our website professional looking and have people </w:t>
      </w:r>
      <w:proofErr w:type="gramStart"/>
      <w:r w:rsidR="00415219">
        <w:t>think</w:t>
      </w:r>
      <w:proofErr w:type="gramEnd"/>
      <w:r w:rsidR="00415219">
        <w:t xml:space="preserve"> of that.</w:t>
      </w:r>
    </w:p>
    <w:p w:rsidR="00415219" w:rsidRDefault="00415219">
      <w:r>
        <w:t>iii)</w:t>
      </w:r>
      <w:r w:rsidR="00382C7D">
        <w:t xml:space="preserve"> This principle could be </w:t>
      </w:r>
      <w:r w:rsidR="00216199">
        <w:t xml:space="preserve">also </w:t>
      </w:r>
      <w:bookmarkStart w:id="0" w:name="_GoBack"/>
      <w:bookmarkEnd w:id="0"/>
      <w:r w:rsidR="00382C7D">
        <w:t>applied in subtle ways such as putting a lock by the password to help people make a strong password.</w:t>
      </w:r>
    </w:p>
    <w:sectPr w:rsidR="00415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81DBE"/>
    <w:multiLevelType w:val="hybridMultilevel"/>
    <w:tmpl w:val="ED2428EC"/>
    <w:lvl w:ilvl="0" w:tplc="EC4E1B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E5124C"/>
    <w:multiLevelType w:val="hybridMultilevel"/>
    <w:tmpl w:val="F21CC7D0"/>
    <w:lvl w:ilvl="0" w:tplc="0AFA59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8265A9"/>
    <w:multiLevelType w:val="hybridMultilevel"/>
    <w:tmpl w:val="0F382E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182"/>
    <w:rsid w:val="00110AAA"/>
    <w:rsid w:val="00161A19"/>
    <w:rsid w:val="00216199"/>
    <w:rsid w:val="00235073"/>
    <w:rsid w:val="00286204"/>
    <w:rsid w:val="00382C7D"/>
    <w:rsid w:val="00415219"/>
    <w:rsid w:val="00423E25"/>
    <w:rsid w:val="006E5182"/>
    <w:rsid w:val="007249FC"/>
    <w:rsid w:val="00762724"/>
    <w:rsid w:val="00897B6E"/>
    <w:rsid w:val="009B5F6B"/>
    <w:rsid w:val="00A1253C"/>
    <w:rsid w:val="00BC6740"/>
    <w:rsid w:val="00C15558"/>
    <w:rsid w:val="00CA02FB"/>
    <w:rsid w:val="00CE5A1C"/>
    <w:rsid w:val="00F000AC"/>
    <w:rsid w:val="00F73FE8"/>
    <w:rsid w:val="00FA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5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76203C07</Template>
  <TotalTime>6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Kevin Joseph Rock</cp:lastModifiedBy>
  <cp:revision>5</cp:revision>
  <dcterms:created xsi:type="dcterms:W3CDTF">2013-10-29T17:22:00Z</dcterms:created>
  <dcterms:modified xsi:type="dcterms:W3CDTF">2013-10-29T17:28:00Z</dcterms:modified>
</cp:coreProperties>
</file>